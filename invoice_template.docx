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306A568F" w:rsidR="00767D7F" w:rsidRDefault="00760B25" w:rsidP="001A4A7E">
      <w:pPr>
        <w:pStyle w:val="Thankyou"/>
        <w:jc w:val="left"/>
      </w:pPr>
      <w:r w:rsidRPr="00760B25">
        <w:t>NERO Architecture.py Start "Nero-Whale"</w:t>
      </w:r>
    </w:p>
    <w:p w14:paraId="4F0AFD80" w14:textId="77777777" w:rsidR="00E26DCA" w:rsidRDefault="00E26DCA" w:rsidP="001A4A7E">
      <w:pPr>
        <w:pStyle w:val="Thankyou"/>
        <w:jc w:val="left"/>
      </w:pPr>
    </w:p>
    <w:p w14:paraId="26D4E297" w14:textId="34CFAC1D" w:rsidR="00E26DCA" w:rsidRDefault="00E26DCA" w:rsidP="001A4A7E">
      <w:pPr>
        <w:pStyle w:val="Thankyou"/>
        <w:jc w:val="left"/>
      </w:pPr>
      <w:r>
        <w:t>\</w:t>
      </w:r>
      <w:r w:rsidRPr="00E26DCA">
        <w:t>Matrix-Invenit-Well - "10x10Shape"</w:t>
      </w:r>
    </w:p>
    <w:p w14:paraId="54245017" w14:textId="77777777" w:rsidR="0068574F" w:rsidRDefault="0068574F" w:rsidP="001A4A7E">
      <w:pPr>
        <w:pStyle w:val="Thankyou"/>
        <w:jc w:val="left"/>
      </w:pPr>
    </w:p>
    <w:p w14:paraId="09035BDA" w14:textId="77777777" w:rsidR="00D34DC8" w:rsidRPr="00D34DC8" w:rsidRDefault="00D34DC8" w:rsidP="00D34DC8">
      <w:pPr>
        <w:pStyle w:val="Thankyou"/>
      </w:pPr>
      <w:r w:rsidRPr="00D34DC8">
        <w:t xml:space="preserve">Quantum Entanglement Teleportation from Andromeda Galaxy M31,10x10 Shape Matrix 2.65mly away Registered Memory Creation </w:t>
      </w:r>
      <w:proofErr w:type="spellStart"/>
      <w:r w:rsidRPr="00D34DC8">
        <w:t>GoldByte</w:t>
      </w:r>
      <w:proofErr w:type="spellEnd"/>
      <w:r w:rsidRPr="00D34DC8">
        <w:t xml:space="preserve"> Virtual Particle Element $42,885076.00 = |12613.26| oz/GoldByte|126132.6 |oz </w:t>
      </w:r>
      <w:proofErr w:type="spellStart"/>
      <w:r w:rsidRPr="00D34DC8">
        <w:t>SilverByte</w:t>
      </w:r>
      <w:proofErr w:type="spellEnd"/>
      <w:r w:rsidRPr="00D34DC8">
        <w:t xml:space="preserve"> Particle Elements as </w:t>
      </w:r>
      <w:proofErr w:type="spellStart"/>
      <w:proofErr w:type="gramStart"/>
      <w:r w:rsidRPr="00D34DC8">
        <w:t>collateral..</w:t>
      </w:r>
      <w:proofErr w:type="gramEnd"/>
      <w:r w:rsidRPr="00D34DC8">
        <w:t>Virtual</w:t>
      </w:r>
      <w:proofErr w:type="spellEnd"/>
      <w:r w:rsidRPr="00D34DC8">
        <w:t xml:space="preserve"> Universe....</w:t>
      </w:r>
    </w:p>
    <w:p w14:paraId="60E76A99" w14:textId="77777777" w:rsidR="00D34DC8" w:rsidRPr="00D34DC8" w:rsidRDefault="00D34DC8" w:rsidP="00D34DC8">
      <w:pPr>
        <w:pStyle w:val="Thankyou"/>
      </w:pPr>
    </w:p>
    <w:p w14:paraId="28F15676" w14:textId="77777777" w:rsidR="00D34DC8" w:rsidRPr="00D34DC8" w:rsidRDefault="00D34DC8" w:rsidP="00D34DC8">
      <w:pPr>
        <w:pStyle w:val="Thankyou"/>
      </w:pPr>
    </w:p>
    <w:p w14:paraId="4D8EAF67" w14:textId="77777777" w:rsidR="00D34DC8" w:rsidRPr="00D34DC8" w:rsidRDefault="00D34DC8" w:rsidP="00D34DC8">
      <w:pPr>
        <w:pStyle w:val="Thankyou"/>
      </w:pPr>
      <w:r w:rsidRPr="00D34DC8">
        <w:t>matrix = [</w:t>
      </w:r>
    </w:p>
    <w:p w14:paraId="75EBE7A5" w14:textId="77777777" w:rsidR="00D34DC8" w:rsidRPr="00D34DC8" w:rsidRDefault="00D34DC8" w:rsidP="00D34DC8">
      <w:pPr>
        <w:pStyle w:val="Thankyou"/>
      </w:pPr>
      <w:r w:rsidRPr="00D34DC8">
        <w:t>       [10000, 20000, 30000, 40000, 50000, 60000, 70000, 80000, 90000, 100000],</w:t>
      </w:r>
    </w:p>
    <w:p w14:paraId="76228DFD" w14:textId="77777777" w:rsidR="00D34DC8" w:rsidRPr="00D34DC8" w:rsidRDefault="00D34DC8" w:rsidP="00D34DC8">
      <w:pPr>
        <w:pStyle w:val="Thankyou"/>
      </w:pPr>
      <w:r w:rsidRPr="00D34DC8">
        <w:t>       [110000, 120000, 130000, 140000, 150000, 160000, 170000, 180000, 190000, 200000], </w:t>
      </w:r>
      <w:r w:rsidRPr="00D34DC8">
        <w:rPr>
          <w:iCs/>
        </w:rPr>
        <w:t>   </w:t>
      </w:r>
    </w:p>
    <w:p w14:paraId="26AE163A" w14:textId="77777777" w:rsidR="00D34DC8" w:rsidRPr="00D34DC8" w:rsidRDefault="00D34DC8" w:rsidP="00D34DC8">
      <w:pPr>
        <w:pStyle w:val="Thankyou"/>
      </w:pPr>
      <w:r w:rsidRPr="00D34DC8">
        <w:rPr>
          <w:iCs/>
        </w:rPr>
        <w:t>       [210000, 220000, 230000, 240000, 250000, 260000, 270000, 280000, 290000, 300000],  </w:t>
      </w:r>
    </w:p>
    <w:p w14:paraId="7F977786" w14:textId="77777777" w:rsidR="00D34DC8" w:rsidRPr="00D34DC8" w:rsidRDefault="00D34DC8" w:rsidP="00D34DC8">
      <w:pPr>
        <w:pStyle w:val="Thankyou"/>
      </w:pPr>
      <w:r w:rsidRPr="00D34DC8">
        <w:t>       [310000, 320000, 330000, 340000, 350000, 360000, 370000, 380000, 390000, 400000],  </w:t>
      </w:r>
    </w:p>
    <w:p w14:paraId="70D14251" w14:textId="77777777" w:rsidR="00D34DC8" w:rsidRPr="00D34DC8" w:rsidRDefault="00D34DC8" w:rsidP="00D34DC8">
      <w:pPr>
        <w:pStyle w:val="Thankyou"/>
      </w:pPr>
      <w:r w:rsidRPr="00D34DC8">
        <w:t>       [410000, -420000, 430000, 440000, 450000, 460000, 470000, 480000, 490000, 500000],  </w:t>
      </w:r>
    </w:p>
    <w:p w14:paraId="26EA1A55" w14:textId="77777777" w:rsidR="00D34DC8" w:rsidRPr="00D34DC8" w:rsidRDefault="00D34DC8" w:rsidP="00D34DC8">
      <w:pPr>
        <w:pStyle w:val="Thankyou"/>
      </w:pPr>
      <w:r w:rsidRPr="00D34DC8">
        <w:t>       [510000, 520000, 530000, 540000, 550000, 560000, 570000, 580000, 590000, 600000], </w:t>
      </w:r>
    </w:p>
    <w:p w14:paraId="7E0100EC" w14:textId="77777777" w:rsidR="00D34DC8" w:rsidRPr="00D34DC8" w:rsidRDefault="00D34DC8" w:rsidP="00D34DC8">
      <w:pPr>
        <w:pStyle w:val="Thankyou"/>
      </w:pPr>
      <w:r w:rsidRPr="00D34DC8">
        <w:t>       [610000, 620000, 630000, 640000, 650000, 660000, 670000, 680000, 690000, 700000],  </w:t>
      </w:r>
    </w:p>
    <w:p w14:paraId="078D59F8" w14:textId="77777777" w:rsidR="00D34DC8" w:rsidRPr="00D34DC8" w:rsidRDefault="00D34DC8" w:rsidP="00D34DC8">
      <w:pPr>
        <w:pStyle w:val="Thankyou"/>
      </w:pPr>
      <w:r w:rsidRPr="00D34DC8">
        <w:t>       [710000, 720000, 730000, 740000, 750000, 760000, 770000, 780000, 790000, 800000],</w:t>
      </w:r>
    </w:p>
    <w:p w14:paraId="54C138DD" w14:textId="77777777" w:rsidR="00D34DC8" w:rsidRPr="00D34DC8" w:rsidRDefault="00D34DC8" w:rsidP="00D34DC8">
      <w:pPr>
        <w:pStyle w:val="Thankyou"/>
      </w:pPr>
      <w:r w:rsidRPr="00D34DC8">
        <w:t>       [810000, 820000, 830000, 840000, 850000, 860000, 870000, 880000, 890000, 900000],   </w:t>
      </w:r>
    </w:p>
    <w:p w14:paraId="13AF51DA" w14:textId="77777777" w:rsidR="00D34DC8" w:rsidRPr="00D34DC8" w:rsidRDefault="00D34DC8" w:rsidP="00D34DC8">
      <w:pPr>
        <w:pStyle w:val="Thankyou"/>
      </w:pPr>
      <w:r w:rsidRPr="00D34DC8">
        <w:t>       [910000, 920000, 930000, 940000, 950000, 960000, 970000, 980000, 990000, 1000000],</w:t>
      </w:r>
    </w:p>
    <w:p w14:paraId="47E3CA52" w14:textId="77777777" w:rsidR="00D34DC8" w:rsidRPr="00D34DC8" w:rsidRDefault="00D34DC8" w:rsidP="00D34DC8">
      <w:pPr>
        <w:pStyle w:val="Thankyou"/>
      </w:pPr>
      <w:r w:rsidRPr="00D34DC8">
        <w:lastRenderedPageBreak/>
        <w:t> ]</w:t>
      </w:r>
    </w:p>
    <w:p w14:paraId="08D5997D" w14:textId="77777777" w:rsidR="00D34DC8" w:rsidRPr="00D34DC8" w:rsidRDefault="00D34DC8" w:rsidP="00D34DC8">
      <w:pPr>
        <w:pStyle w:val="Thankyou"/>
      </w:pPr>
    </w:p>
    <w:p w14:paraId="056E00E5" w14:textId="77777777" w:rsidR="00D34DC8" w:rsidRPr="00D34DC8" w:rsidRDefault="00D34DC8" w:rsidP="00D34DC8">
      <w:pPr>
        <w:pStyle w:val="Thankyou"/>
      </w:pPr>
      <w:r w:rsidRPr="00D34DC8">
        <w:rPr>
          <w:iCs/>
        </w:rPr>
        <w:t> $</w:t>
      </w:r>
      <w:proofErr w:type="gramStart"/>
      <w:r w:rsidRPr="00D34DC8">
        <w:rPr>
          <w:iCs/>
        </w:rPr>
        <w:t>1,485,076.00  col</w:t>
      </w:r>
      <w:proofErr w:type="gramEnd"/>
      <w:r w:rsidRPr="00D34DC8">
        <w:rPr>
          <w:iCs/>
        </w:rPr>
        <w:t>2/row4</w:t>
      </w:r>
    </w:p>
    <w:p w14:paraId="6824F24F" w14:textId="77777777" w:rsidR="00D34DC8" w:rsidRPr="00D34DC8" w:rsidRDefault="00D34DC8" w:rsidP="00D34DC8">
      <w:pPr>
        <w:pStyle w:val="Thankyou"/>
      </w:pPr>
      <w:r w:rsidRPr="00D34DC8">
        <w:rPr>
          <w:iCs/>
        </w:rPr>
        <w:t xml:space="preserve">measurement = New </w:t>
      </w:r>
      <w:proofErr w:type="spellStart"/>
      <w:r w:rsidRPr="00D34DC8">
        <w:rPr>
          <w:iCs/>
        </w:rPr>
        <w:t>AcctBalance</w:t>
      </w:r>
      <w:proofErr w:type="spellEnd"/>
    </w:p>
    <w:p w14:paraId="6C70A57A" w14:textId="77777777" w:rsidR="00D34DC8" w:rsidRPr="00D34DC8" w:rsidRDefault="00D34DC8" w:rsidP="00D34DC8">
      <w:pPr>
        <w:pStyle w:val="Thankyou"/>
      </w:pPr>
      <w:hyperlink r:id="rId7" w:history="1">
        <w:r w:rsidRPr="00D34DC8">
          <w:rPr>
            <w:rStyle w:val="Hyperlink"/>
          </w:rPr>
          <w:t>https://www.youtube.com/watch?v=xWb97DEq864</w:t>
        </w:r>
      </w:hyperlink>
    </w:p>
    <w:p w14:paraId="38891EED" w14:textId="77777777" w:rsidR="00D34DC8" w:rsidRPr="00D34DC8" w:rsidRDefault="00D34DC8" w:rsidP="00D34DC8">
      <w:pPr>
        <w:pStyle w:val="Thankyou"/>
      </w:pPr>
    </w:p>
    <w:p w14:paraId="7F742942" w14:textId="77777777" w:rsidR="00D34DC8" w:rsidRPr="00D34DC8" w:rsidRDefault="00D34DC8" w:rsidP="00D34DC8">
      <w:pPr>
        <w:pStyle w:val="Thankyou"/>
      </w:pPr>
      <w:r w:rsidRPr="00D34DC8">
        <w:t>DISCLAIMER: This e-mail and any file(s) transmitted with it, is intended for the exclusive use by the person(s) mentioned </w:t>
      </w:r>
      <w:r w:rsidRPr="00D34DC8">
        <w:br/>
        <w:t>above as recipient(s). This e-mail may contain confidential information and/or information protected by intellectual property </w:t>
      </w:r>
      <w:r w:rsidRPr="00D34DC8">
        <w:br/>
        <w:t>rights or other rights. If you are not the intended recipient of this e-mail, you are hereby notified that any dissemination, </w:t>
      </w:r>
      <w:r w:rsidRPr="00D34DC8">
        <w:br/>
        <w:t>distribution, copying, or action taken in relation to the contents of and attachments to this e-mail is strictly prohibited and  </w:t>
      </w:r>
      <w:r w:rsidRPr="00D34DC8">
        <w:br/>
        <w:t>may be unlawful. If you have received this e-mail in error, please notify the sender and delete the original and any copies of </w:t>
      </w:r>
      <w:r w:rsidRPr="00D34DC8">
        <w:br/>
        <w:t>this e-mail and any printouts immediately from your system and destroy all copies of it. </w:t>
      </w:r>
    </w:p>
    <w:p w14:paraId="6AF1BACD" w14:textId="77777777" w:rsidR="0068574F" w:rsidRDefault="0068574F" w:rsidP="001A4A7E">
      <w:pPr>
        <w:pStyle w:val="Thankyou"/>
        <w:jc w:val="left"/>
      </w:pPr>
    </w:p>
    <w:sectPr w:rsidR="0068574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DC614" w14:textId="77777777" w:rsidR="001C02C7" w:rsidRDefault="001C02C7" w:rsidP="00DA124E">
      <w:r>
        <w:separator/>
      </w:r>
    </w:p>
  </w:endnote>
  <w:endnote w:type="continuationSeparator" w:id="0">
    <w:p w14:paraId="63E10D77" w14:textId="77777777" w:rsidR="001C02C7" w:rsidRDefault="001C02C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5E700" w14:textId="77777777" w:rsidR="001C02C7" w:rsidRDefault="001C02C7" w:rsidP="00DA124E">
      <w:r>
        <w:separator/>
      </w:r>
    </w:p>
  </w:footnote>
  <w:footnote w:type="continuationSeparator" w:id="0">
    <w:p w14:paraId="262E9613" w14:textId="77777777" w:rsidR="001C02C7" w:rsidRDefault="001C02C7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A5FD4"/>
    <w:rsid w:val="001C02C7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6635F"/>
    <w:rsid w:val="00502760"/>
    <w:rsid w:val="00541768"/>
    <w:rsid w:val="005417F6"/>
    <w:rsid w:val="005E117D"/>
    <w:rsid w:val="005E4E1E"/>
    <w:rsid w:val="006350A1"/>
    <w:rsid w:val="0068574F"/>
    <w:rsid w:val="00697198"/>
    <w:rsid w:val="006B4F86"/>
    <w:rsid w:val="006C1D33"/>
    <w:rsid w:val="006D3592"/>
    <w:rsid w:val="00760B25"/>
    <w:rsid w:val="00767D7F"/>
    <w:rsid w:val="007A2DFF"/>
    <w:rsid w:val="007D7490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BB1D70"/>
    <w:rsid w:val="00C4631C"/>
    <w:rsid w:val="00CC4F71"/>
    <w:rsid w:val="00D27961"/>
    <w:rsid w:val="00D34DC8"/>
    <w:rsid w:val="00D45686"/>
    <w:rsid w:val="00D46230"/>
    <w:rsid w:val="00D62BD5"/>
    <w:rsid w:val="00D8503D"/>
    <w:rsid w:val="00DA124E"/>
    <w:rsid w:val="00DE3DFA"/>
    <w:rsid w:val="00DF32B2"/>
    <w:rsid w:val="00E10529"/>
    <w:rsid w:val="00E26DCA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D34D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Wb97DEq86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25456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25456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25456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25456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25456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25456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25456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25456"/>
    <w:rsid w:val="001A5FD4"/>
    <w:rsid w:val="0046635F"/>
    <w:rsid w:val="006F5960"/>
    <w:rsid w:val="007931FB"/>
    <w:rsid w:val="0087499A"/>
    <w:rsid w:val="008B773F"/>
    <w:rsid w:val="00CC4F71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Spectra Models</cp:lastModifiedBy>
  <cp:revision>14</cp:revision>
  <dcterms:created xsi:type="dcterms:W3CDTF">2022-10-08T09:21:00Z</dcterms:created>
  <dcterms:modified xsi:type="dcterms:W3CDTF">2025-07-15T17:46:00Z</dcterms:modified>
  <cp:category/>
  <cp:version/>
</cp:coreProperties>
</file>