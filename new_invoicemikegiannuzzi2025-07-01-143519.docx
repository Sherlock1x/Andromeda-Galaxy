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mikegiannuzzi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752-4063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56"/>
        <w:gridCol w:w="1635"/>
        <w:gridCol w:w="1624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E1284A">
        <w:trPr>
          <w:trHeight w:val="685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5A Condo Tax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2244.64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2244.64</w:t>
            </w:r>
          </w:p>
        </w:tc>
      </w:tr>
      <w:tr w:rsidR="00697198" w:rsidRPr="001A4A7E" w14:paraId="33214810" w14:textId="77777777" w:rsidTr="00E1284A">
        <w:trPr>
          <w:trHeight w:val="685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A3 Taxes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335.02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335.02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2579.66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2321.694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AB3EC7" w14:textId="77777777" w:rsidR="00F95A75" w:rsidRDefault="00F95A75" w:rsidP="00DA124E">
      <w:r>
        <w:separator/>
      </w:r>
    </w:p>
  </w:endnote>
  <w:endnote w:type="continuationSeparator" w:id="0">
    <w:p w14:paraId="7B39DE2A" w14:textId="77777777" w:rsidR="00F95A75" w:rsidRDefault="00F95A7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FA207" w14:textId="77777777" w:rsidR="00F95A75" w:rsidRDefault="00F95A75" w:rsidP="00DA124E">
      <w:r>
        <w:separator/>
      </w:r>
    </w:p>
  </w:footnote>
  <w:footnote w:type="continuationSeparator" w:id="0">
    <w:p w14:paraId="10F013D4" w14:textId="77777777" w:rsidR="00F95A75" w:rsidRDefault="00F95A75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3151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1284A"/>
    <w:rsid w:val="00E61B2E"/>
    <w:rsid w:val="00E70B6C"/>
    <w:rsid w:val="00E87249"/>
    <w:rsid w:val="00EB59E9"/>
    <w:rsid w:val="00EC23BD"/>
    <w:rsid w:val="00F33254"/>
    <w:rsid w:val="00F53936"/>
    <w:rsid w:val="00F734DA"/>
    <w:rsid w:val="00F95A75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13151"/>
    <w:rsid w:val="007931FB"/>
    <w:rsid w:val="0087499A"/>
    <w:rsid w:val="00A26BEF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Spectra Models</cp:lastModifiedBy>
  <cp:revision>11</cp:revision>
  <dcterms:created xsi:type="dcterms:W3CDTF">2022-10-08T09:21:00Z</dcterms:created>
  <dcterms:modified xsi:type="dcterms:W3CDTF">2025-06-26T17:27:00Z</dcterms:modified>
  <cp:category/>
  <cp:version/>
  <dc:description/>
  <dc:identifier/>
  <dc:language/>
  <dc:subject/>
</cp:coreProperties>
</file>